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0D1A90" w14:textId="77777777" w:rsidTr="00765B3C">
        <w:trPr>
          <w:trHeight w:hRule="exact" w:val="9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2B85365" w14:textId="77777777" w:rsidR="00692703" w:rsidRPr="00765B3C" w:rsidRDefault="00923C3C" w:rsidP="00913946">
            <w:pPr>
              <w:pStyle w:val="Title"/>
              <w:rPr>
                <w:sz w:val="56"/>
              </w:rPr>
            </w:pPr>
            <w:r w:rsidRPr="00765B3C">
              <w:rPr>
                <w:sz w:val="56"/>
              </w:rPr>
              <w:t>Kiley</w:t>
            </w:r>
            <w:r w:rsidR="00692703" w:rsidRPr="00765B3C">
              <w:rPr>
                <w:sz w:val="56"/>
              </w:rPr>
              <w:t xml:space="preserve"> </w:t>
            </w:r>
            <w:r w:rsidRPr="00765B3C">
              <w:rPr>
                <w:rStyle w:val="IntenseEmphasis"/>
                <w:sz w:val="56"/>
              </w:rPr>
              <w:t>Evans</w:t>
            </w:r>
          </w:p>
          <w:p w14:paraId="54644060" w14:textId="68D8FDDB" w:rsidR="00692703" w:rsidRPr="00CF1A49" w:rsidRDefault="00F11FC7" w:rsidP="00913946">
            <w:pPr>
              <w:pStyle w:val="ContactInfo"/>
              <w:contextualSpacing w:val="0"/>
            </w:pPr>
            <w:r>
              <w:t>2100 Nueces St,</w:t>
            </w:r>
            <w:r w:rsidR="006557FA">
              <w:t xml:space="preserve"> Apt. 617A,</w:t>
            </w:r>
            <w:r>
              <w:t xml:space="preserve"> Austin</w:t>
            </w:r>
            <w:r w:rsidR="004635E3">
              <w:t>, TX 7</w:t>
            </w:r>
            <w:r>
              <w:t>8705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DA882F29E034F0DBB5AC79E6A65256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4635E3">
              <w:t>832-390-9807</w:t>
            </w:r>
            <w:r>
              <w:t xml:space="preserve"> </w:t>
            </w:r>
            <w:sdt>
              <w:sdtPr>
                <w:alias w:val="Divider dot:"/>
                <w:tag w:val="Divider dot:"/>
                <w:id w:val="813450050"/>
                <w:placeholder>
                  <w:docPart w:val="53192E3D4F324D62805C1957BEBD9636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kiley</w:t>
            </w:r>
            <w:r w:rsidR="008D37C1">
              <w:t>evans@utexas.edu</w:t>
            </w:r>
          </w:p>
          <w:p w14:paraId="2506984A" w14:textId="77777777" w:rsidR="00692703" w:rsidRPr="00CF1A49" w:rsidRDefault="00413FA5" w:rsidP="00913946">
            <w:pPr>
              <w:pStyle w:val="ContactInfoEmphasis"/>
              <w:contextualSpacing w:val="0"/>
            </w:pPr>
            <w:r>
              <w:t>k</w:t>
            </w:r>
            <w:r w:rsidR="004635E3">
              <w:t>iley.e.evans@gmail.com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ADDC338D77F4A66964078693E578CB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D371F97527D8436DB4908839EDDD3A2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42D3EAA759A49A4B16F346D55C0097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C1BBDA56D6D244638380B2B1D929DD8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3D44EDCB" w14:textId="77777777" w:rsidTr="00363D86">
        <w:trPr>
          <w:trHeight w:val="22"/>
        </w:trPr>
        <w:tc>
          <w:tcPr>
            <w:tcW w:w="9360" w:type="dxa"/>
            <w:tcMar>
              <w:top w:w="432" w:type="dxa"/>
            </w:tcMar>
          </w:tcPr>
          <w:p w14:paraId="56C0CB52" w14:textId="6B403C61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2F0A47675774A51870CD52F3052629F"/>
        </w:placeholder>
        <w:temporary/>
        <w:showingPlcHdr/>
        <w15:appearance w15:val="hidden"/>
      </w:sdtPr>
      <w:sdtEndPr/>
      <w:sdtContent>
        <w:p w14:paraId="186358E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A82F11E" w14:textId="77777777" w:rsidTr="00923C3C">
        <w:tc>
          <w:tcPr>
            <w:tcW w:w="9290" w:type="dxa"/>
          </w:tcPr>
          <w:p w14:paraId="3655FBFE" w14:textId="77777777" w:rsidR="001D0BF1" w:rsidRPr="00CF1A49" w:rsidRDefault="00923C3C" w:rsidP="001D0BF1">
            <w:pPr>
              <w:pStyle w:val="Heading3"/>
              <w:contextualSpacing w:val="0"/>
              <w:outlineLvl w:val="2"/>
            </w:pPr>
            <w:r>
              <w:t>august 2014-june 2018</w:t>
            </w:r>
          </w:p>
          <w:p w14:paraId="1BB11EF6" w14:textId="77777777" w:rsidR="001D0BF1" w:rsidRPr="00CF1A49" w:rsidRDefault="00923C3C" w:rsidP="001D0BF1">
            <w:pPr>
              <w:pStyle w:val="Heading2"/>
              <w:contextualSpacing w:val="0"/>
              <w:outlineLvl w:val="1"/>
            </w:pPr>
            <w:r>
              <w:t>SUMA Cum Laude Graduate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Cypress ranch High school</w:t>
            </w:r>
          </w:p>
          <w:p w14:paraId="74FD751E" w14:textId="2C71639B" w:rsidR="007538DC" w:rsidRPr="00CF1A49" w:rsidRDefault="00923C3C" w:rsidP="007538DC">
            <w:pPr>
              <w:contextualSpacing w:val="0"/>
            </w:pPr>
            <w:r>
              <w:t xml:space="preserve">GPA: 6.8431/6.0 (4.0 unweighted), Class Rank: 16/906, </w:t>
            </w:r>
            <w:r w:rsidR="00F11FC7">
              <w:t>ACT: 35, SAT: 1500</w:t>
            </w:r>
          </w:p>
        </w:tc>
      </w:tr>
      <w:tr w:rsidR="00F61DF9" w:rsidRPr="00CF1A49" w14:paraId="5F21971A" w14:textId="77777777" w:rsidTr="00923C3C">
        <w:tc>
          <w:tcPr>
            <w:tcW w:w="9290" w:type="dxa"/>
            <w:tcMar>
              <w:top w:w="216" w:type="dxa"/>
            </w:tcMar>
          </w:tcPr>
          <w:p w14:paraId="4C68D10F" w14:textId="5FF27407" w:rsidR="00F61DF9" w:rsidRPr="00CF1A49" w:rsidRDefault="00923C3C" w:rsidP="00F61DF9">
            <w:pPr>
              <w:pStyle w:val="Heading3"/>
              <w:contextualSpacing w:val="0"/>
              <w:outlineLvl w:val="2"/>
            </w:pPr>
            <w:r>
              <w:t>August 2018-</w:t>
            </w:r>
            <w:r w:rsidR="003B115E">
              <w:t>December 2021</w:t>
            </w:r>
          </w:p>
          <w:p w14:paraId="6C28F906" w14:textId="7A462D36" w:rsidR="00F61DF9" w:rsidRPr="00CF1A49" w:rsidRDefault="00923C3C" w:rsidP="00F61DF9">
            <w:pPr>
              <w:pStyle w:val="Heading2"/>
              <w:contextualSpacing w:val="0"/>
              <w:outlineLvl w:val="1"/>
            </w:pPr>
            <w:r>
              <w:t>Pursuing a BSA in Bio</w:t>
            </w:r>
            <w:r w:rsidR="00CF258D">
              <w:t>logy with a minor in philosophy and a certificate in forensic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texas at Austin</w:t>
            </w:r>
          </w:p>
          <w:p w14:paraId="7035E866" w14:textId="5CC52474" w:rsidR="00923C3C" w:rsidRDefault="00A82F2D" w:rsidP="00F61DF9">
            <w:r>
              <w:t>GPA: 3.</w:t>
            </w:r>
            <w:r w:rsidR="00D14997">
              <w:t>73</w:t>
            </w:r>
          </w:p>
        </w:tc>
      </w:tr>
    </w:tbl>
    <w:p w14:paraId="26AE98A3" w14:textId="77777777" w:rsidR="00923C3C" w:rsidRPr="00CF1A49" w:rsidRDefault="00F57A7D" w:rsidP="00923C3C">
      <w:pPr>
        <w:pStyle w:val="Heading1"/>
      </w:pPr>
      <w:sdt>
        <w:sdtPr>
          <w:alias w:val="Experience:"/>
          <w:tag w:val="Experience:"/>
          <w:id w:val="-1983300934"/>
          <w:placeholder>
            <w:docPart w:val="F09F0A06F7024D02939230989C87274E"/>
          </w:placeholder>
          <w:temporary/>
          <w:showingPlcHdr/>
          <w15:appearance w15:val="hidden"/>
        </w:sdtPr>
        <w:sdtEndPr/>
        <w:sdtContent>
          <w:r w:rsidR="00923C3C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923C3C" w:rsidRPr="00CF1A49" w14:paraId="28C1212E" w14:textId="77777777" w:rsidTr="00605325">
        <w:tc>
          <w:tcPr>
            <w:tcW w:w="9290" w:type="dxa"/>
          </w:tcPr>
          <w:p w14:paraId="1322770A" w14:textId="04301899" w:rsidR="00923C3C" w:rsidRPr="00CF1A49" w:rsidRDefault="009C5D51" w:rsidP="00C73878">
            <w:pPr>
              <w:pStyle w:val="Heading3"/>
              <w:contextualSpacing w:val="0"/>
              <w:outlineLvl w:val="2"/>
            </w:pPr>
            <w:r>
              <w:t>2014</w:t>
            </w:r>
            <w:r w:rsidR="00923C3C" w:rsidRPr="00CF1A49">
              <w:t xml:space="preserve"> – </w:t>
            </w:r>
            <w:r>
              <w:t>2018</w:t>
            </w:r>
          </w:p>
          <w:p w14:paraId="2C3D7B99" w14:textId="7A35E9DD" w:rsidR="00923C3C" w:rsidRPr="00CF1A49" w:rsidRDefault="009C5D51" w:rsidP="00C73878">
            <w:pPr>
              <w:pStyle w:val="Heading2"/>
              <w:contextualSpacing w:val="0"/>
              <w:outlineLvl w:val="1"/>
            </w:pPr>
            <w:r>
              <w:t>summer accounting assistant</w:t>
            </w:r>
            <w:r w:rsidR="00923C3C" w:rsidRPr="00CF1A49">
              <w:t xml:space="preserve">, </w:t>
            </w:r>
            <w:r w:rsidR="002F3793">
              <w:rPr>
                <w:rStyle w:val="SubtleReference"/>
              </w:rPr>
              <w:t>Mark R. Evans, LLC</w:t>
            </w:r>
          </w:p>
          <w:p w14:paraId="4DBB6291" w14:textId="480DEE43" w:rsidR="00923C3C" w:rsidRPr="00CF1A49" w:rsidRDefault="002F3793" w:rsidP="00C73878">
            <w:pPr>
              <w:contextualSpacing w:val="0"/>
            </w:pPr>
            <w:r>
              <w:t>I performed bookkeeping</w:t>
            </w:r>
            <w:r w:rsidR="008D5C37">
              <w:t xml:space="preserve">, </w:t>
            </w:r>
            <w:r>
              <w:t>filing</w:t>
            </w:r>
            <w:r w:rsidR="008D5C37">
              <w:t xml:space="preserve">, </w:t>
            </w:r>
            <w:r>
              <w:t xml:space="preserve">and </w:t>
            </w:r>
            <w:r w:rsidR="00D14997">
              <w:t>scheduling, and answered phones.</w:t>
            </w:r>
          </w:p>
        </w:tc>
      </w:tr>
      <w:tr w:rsidR="00923C3C" w:rsidRPr="00CF1A49" w14:paraId="766CA4C7" w14:textId="77777777" w:rsidTr="00605325">
        <w:tc>
          <w:tcPr>
            <w:tcW w:w="9290" w:type="dxa"/>
            <w:tcMar>
              <w:top w:w="216" w:type="dxa"/>
            </w:tcMar>
          </w:tcPr>
          <w:p w14:paraId="1422A6A6" w14:textId="429562EC" w:rsidR="00923C3C" w:rsidRPr="00CF1A49" w:rsidRDefault="00D032ED" w:rsidP="00C73878">
            <w:pPr>
              <w:pStyle w:val="Heading3"/>
              <w:contextualSpacing w:val="0"/>
              <w:outlineLvl w:val="2"/>
            </w:pPr>
            <w:r>
              <w:t>Fall 2019</w:t>
            </w:r>
          </w:p>
          <w:p w14:paraId="105FE5FB" w14:textId="1EDE19DA" w:rsidR="00923C3C" w:rsidRPr="00CF1A49" w:rsidRDefault="00D032ED" w:rsidP="00C73878">
            <w:pPr>
              <w:pStyle w:val="Heading2"/>
              <w:contextualSpacing w:val="0"/>
              <w:outlineLvl w:val="1"/>
            </w:pPr>
            <w:r>
              <w:t>Office Assistant</w:t>
            </w:r>
            <w:r w:rsidR="00923C3C" w:rsidRPr="00CF1A49">
              <w:t xml:space="preserve">, </w:t>
            </w:r>
            <w:r>
              <w:rPr>
                <w:rStyle w:val="SubtleReference"/>
              </w:rPr>
              <w:t>James</w:t>
            </w:r>
            <w:r w:rsidR="002B4139">
              <w:rPr>
                <w:rStyle w:val="SubtleReference"/>
              </w:rPr>
              <w:t xml:space="preserve"> G. Kalpaxis, M.D.</w:t>
            </w:r>
          </w:p>
          <w:p w14:paraId="7764E336" w14:textId="38F35B9C" w:rsidR="00923C3C" w:rsidRDefault="007D033A" w:rsidP="00C73878">
            <w:r>
              <w:t xml:space="preserve">I </w:t>
            </w:r>
            <w:r w:rsidR="002B4139">
              <w:t xml:space="preserve">answered phones, </w:t>
            </w:r>
            <w:r w:rsidR="00F90DBB">
              <w:t>checked insurance coverage, carried out customers’ transactions,</w:t>
            </w:r>
            <w:r w:rsidR="00D14997">
              <w:t xml:space="preserve"> maintained the schedule</w:t>
            </w:r>
            <w:r w:rsidR="00F90DBB">
              <w:t>, did filing, bookkeeping, and day sheets</w:t>
            </w:r>
            <w:r w:rsidR="00D14997">
              <w:t>.</w:t>
            </w:r>
          </w:p>
          <w:p w14:paraId="5D925BD0" w14:textId="77777777" w:rsidR="008D5C37" w:rsidRDefault="008D5C37" w:rsidP="00C73878"/>
          <w:p w14:paraId="101D0B0E" w14:textId="7BB7480C" w:rsidR="008D5C37" w:rsidRPr="00CF1A49" w:rsidRDefault="008D5C37" w:rsidP="008D5C37">
            <w:pPr>
              <w:pStyle w:val="Heading3"/>
              <w:contextualSpacing w:val="0"/>
              <w:outlineLvl w:val="2"/>
            </w:pPr>
            <w:r>
              <w:t>2018</w:t>
            </w:r>
            <w:r w:rsidRPr="00CF1A49">
              <w:t xml:space="preserve"> – </w:t>
            </w:r>
            <w:r>
              <w:t>present</w:t>
            </w:r>
          </w:p>
          <w:p w14:paraId="453DE410" w14:textId="7F2BED79" w:rsidR="008D5C37" w:rsidRPr="00CF1A49" w:rsidRDefault="00F90DBB" w:rsidP="008D5C37">
            <w:pPr>
              <w:pStyle w:val="Heading2"/>
              <w:contextualSpacing w:val="0"/>
              <w:outlineLvl w:val="1"/>
            </w:pPr>
            <w:r>
              <w:t xml:space="preserve">Paid mentor and </w:t>
            </w:r>
            <w:r w:rsidR="008D5C37">
              <w:t>Researcher</w:t>
            </w:r>
            <w:r w:rsidR="001A7DEB">
              <w:t>, SOcial media manager</w:t>
            </w:r>
            <w:r w:rsidR="008D5C37" w:rsidRPr="00CF1A49">
              <w:t xml:space="preserve">, </w:t>
            </w:r>
            <w:r w:rsidR="008D5C37">
              <w:rPr>
                <w:rStyle w:val="SubtleReference"/>
              </w:rPr>
              <w:t>Vertebrate Interactome Mapping Lab</w:t>
            </w:r>
          </w:p>
          <w:p w14:paraId="5EDDF582" w14:textId="22AA6355" w:rsidR="008D5C37" w:rsidRDefault="008D5C37" w:rsidP="008D5C37">
            <w:r>
              <w:t xml:space="preserve">I </w:t>
            </w:r>
            <w:r w:rsidR="0068795E">
              <w:t>work in a lab researching specific genes to find their function and their possible role in various diseases</w:t>
            </w:r>
            <w:r w:rsidR="00C04CE7">
              <w:t xml:space="preserve">, and after two semesters I was promoted to </w:t>
            </w:r>
            <w:r w:rsidR="00D14997">
              <w:t xml:space="preserve">a </w:t>
            </w:r>
            <w:r w:rsidR="00C04CE7">
              <w:t>mentor</w:t>
            </w:r>
            <w:r w:rsidR="00D14997">
              <w:t xml:space="preserve"> position</w:t>
            </w:r>
            <w:r w:rsidR="001A7DEB">
              <w:t xml:space="preserve"> so I teach students lab techniques, help them with writing assignments, and </w:t>
            </w:r>
            <w:r w:rsidR="00D14997">
              <w:t>k</w:t>
            </w:r>
            <w:r w:rsidR="009446A9">
              <w:t>eep the lab organized</w:t>
            </w:r>
            <w:r w:rsidR="0068795E">
              <w:t>.</w:t>
            </w:r>
            <w:r w:rsidR="009446A9">
              <w:t xml:space="preserve"> In 2020 I became the social media manager to recruit new students and share the lab’s progress.</w:t>
            </w:r>
          </w:p>
          <w:p w14:paraId="0595011C" w14:textId="77777777" w:rsidR="00893763" w:rsidRDefault="00893763" w:rsidP="008D5C37"/>
          <w:p w14:paraId="75731F67" w14:textId="098D8B5F" w:rsidR="00D75336" w:rsidRPr="00CF1A49" w:rsidRDefault="00D75336" w:rsidP="00D75336">
            <w:pPr>
              <w:pStyle w:val="Heading3"/>
              <w:contextualSpacing w:val="0"/>
              <w:outlineLvl w:val="2"/>
            </w:pPr>
            <w:r>
              <w:t>201</w:t>
            </w:r>
            <w:r w:rsidR="00FE6E28">
              <w:t>8-2019</w:t>
            </w:r>
          </w:p>
          <w:p w14:paraId="5C88A19C" w14:textId="77777777" w:rsidR="00D75336" w:rsidRPr="00CF1A49" w:rsidRDefault="00D75336" w:rsidP="00D75336">
            <w:pPr>
              <w:pStyle w:val="Heading2"/>
              <w:contextualSpacing w:val="0"/>
              <w:outlineLvl w:val="1"/>
            </w:pPr>
            <w:r>
              <w:t>Volunteer</w:t>
            </w:r>
            <w:r w:rsidRPr="00CF1A49">
              <w:t xml:space="preserve">, </w:t>
            </w:r>
            <w:r>
              <w:rPr>
                <w:rStyle w:val="SubtleReference"/>
              </w:rPr>
              <w:t>St. David’s Medical Center</w:t>
            </w:r>
          </w:p>
          <w:p w14:paraId="1D9282FF" w14:textId="6C1D6F00" w:rsidR="00CB3E2D" w:rsidRDefault="00D75336" w:rsidP="00D75336">
            <w:r>
              <w:t>I volunteer</w:t>
            </w:r>
            <w:r w:rsidR="00DC23A6">
              <w:t xml:space="preserve">ed </w:t>
            </w:r>
            <w:r>
              <w:t>at a hospital where I discharge</w:t>
            </w:r>
            <w:r w:rsidR="00DC23A6">
              <w:t>d</w:t>
            </w:r>
            <w:r>
              <w:t xml:space="preserve"> patients, restock</w:t>
            </w:r>
            <w:r w:rsidR="00DC23A6">
              <w:t>ed</w:t>
            </w:r>
            <w:r>
              <w:t xml:space="preserve"> supplies, and assist</w:t>
            </w:r>
            <w:r w:rsidR="00DC23A6">
              <w:t xml:space="preserve">ed </w:t>
            </w:r>
            <w:r>
              <w:t>physicians</w:t>
            </w:r>
            <w:r w:rsidR="00DC23A6">
              <w:t xml:space="preserve"> and the hospital administration</w:t>
            </w:r>
            <w:r>
              <w:t>.</w:t>
            </w:r>
          </w:p>
          <w:p w14:paraId="4A068016" w14:textId="13167046" w:rsidR="00893763" w:rsidRDefault="00893763" w:rsidP="008D5C37"/>
        </w:tc>
      </w:tr>
    </w:tbl>
    <w:p w14:paraId="47E4A151" w14:textId="77777777" w:rsidR="00DD0BE9" w:rsidRDefault="00DD0BE9" w:rsidP="00605325">
      <w:pPr>
        <w:pStyle w:val="Heading1"/>
      </w:pPr>
    </w:p>
    <w:p w14:paraId="0565F0E3" w14:textId="77777777" w:rsidR="00DD0BE9" w:rsidRDefault="00DD0BE9" w:rsidP="00605325">
      <w:pPr>
        <w:pStyle w:val="Heading1"/>
      </w:pPr>
    </w:p>
    <w:p w14:paraId="40FA6FDD" w14:textId="290D7C4A" w:rsidR="00605325" w:rsidRPr="00CF1A49" w:rsidRDefault="00605325" w:rsidP="00605325">
      <w:pPr>
        <w:pStyle w:val="Heading1"/>
      </w:pPr>
      <w:r>
        <w:t>activities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605325" w:rsidRPr="00CF1A49" w14:paraId="04AB0DF6" w14:textId="77777777" w:rsidTr="002B59C7">
        <w:tc>
          <w:tcPr>
            <w:tcW w:w="9290" w:type="dxa"/>
          </w:tcPr>
          <w:p w14:paraId="62A237A4" w14:textId="70120EFD" w:rsidR="00605325" w:rsidRPr="00CF1A49" w:rsidRDefault="00605325" w:rsidP="00C73878">
            <w:pPr>
              <w:pStyle w:val="Heading3"/>
              <w:contextualSpacing w:val="0"/>
              <w:outlineLvl w:val="2"/>
            </w:pPr>
            <w:r>
              <w:t>201</w:t>
            </w:r>
            <w:r w:rsidR="002B59C7">
              <w:t>8</w:t>
            </w:r>
            <w:r w:rsidRPr="00CF1A49">
              <w:t xml:space="preserve"> – </w:t>
            </w:r>
            <w:r w:rsidR="002B59C7">
              <w:t>Present</w:t>
            </w:r>
          </w:p>
          <w:p w14:paraId="043D7DED" w14:textId="7149C474" w:rsidR="00605325" w:rsidRPr="00CF1A49" w:rsidRDefault="00605325" w:rsidP="00C73878">
            <w:pPr>
              <w:pStyle w:val="Heading2"/>
              <w:contextualSpacing w:val="0"/>
              <w:outlineLvl w:val="1"/>
            </w:pPr>
            <w:r>
              <w:t>member</w:t>
            </w:r>
            <w:r w:rsidRPr="00CF1A49">
              <w:t xml:space="preserve">, </w:t>
            </w:r>
            <w:r w:rsidR="00CB3E2D">
              <w:rPr>
                <w:rStyle w:val="SubtleReference"/>
              </w:rPr>
              <w:t>PHI Delta Phi</w:t>
            </w:r>
          </w:p>
          <w:p w14:paraId="2BB2C7E3" w14:textId="5F7084C2" w:rsidR="00B01A9B" w:rsidRPr="00CF1A49" w:rsidRDefault="005B1F5A" w:rsidP="00C73878">
            <w:pPr>
              <w:contextualSpacing w:val="0"/>
            </w:pPr>
            <w:r>
              <w:t xml:space="preserve">Involves </w:t>
            </w:r>
            <w:r w:rsidR="00DD539D">
              <w:t xml:space="preserve">weekly meetings with attorneys </w:t>
            </w:r>
            <w:r w:rsidR="00212A56">
              <w:t xml:space="preserve">as guest </w:t>
            </w:r>
            <w:r w:rsidR="00DD539D">
              <w:t>speak</w:t>
            </w:r>
            <w:r w:rsidR="00212A56">
              <w:t>ers</w:t>
            </w:r>
            <w:r w:rsidR="00DD539D">
              <w:t xml:space="preserve">, LSAT prep, </w:t>
            </w:r>
            <w:r w:rsidR="00212A56">
              <w:t>and other pre-law aid</w:t>
            </w:r>
          </w:p>
        </w:tc>
      </w:tr>
      <w:tr w:rsidR="002B59C7" w:rsidRPr="00CF1A49" w14:paraId="095FF53D" w14:textId="77777777" w:rsidTr="002B59C7">
        <w:tc>
          <w:tcPr>
            <w:tcW w:w="9290" w:type="dxa"/>
            <w:tcMar>
              <w:top w:w="216" w:type="dxa"/>
            </w:tcMar>
          </w:tcPr>
          <w:p w14:paraId="7071E276" w14:textId="39D0263F" w:rsidR="002B59C7" w:rsidRPr="00CF1A49" w:rsidRDefault="002B59C7" w:rsidP="002B59C7">
            <w:pPr>
              <w:pStyle w:val="Heading3"/>
              <w:contextualSpacing w:val="0"/>
              <w:outlineLvl w:val="2"/>
            </w:pPr>
            <w:r>
              <w:t>2018</w:t>
            </w:r>
            <w:r w:rsidRPr="00CF1A49">
              <w:t xml:space="preserve"> – </w:t>
            </w:r>
            <w:r>
              <w:t>present</w:t>
            </w:r>
          </w:p>
          <w:p w14:paraId="5C09B6C9" w14:textId="3E8C0215" w:rsidR="002B59C7" w:rsidRPr="00CF1A49" w:rsidRDefault="002B59C7" w:rsidP="002B59C7">
            <w:pPr>
              <w:pStyle w:val="Heading2"/>
              <w:contextualSpacing w:val="0"/>
              <w:outlineLvl w:val="1"/>
            </w:pPr>
            <w:r>
              <w:t>member</w:t>
            </w:r>
            <w:r w:rsidRPr="00CF1A49">
              <w:t xml:space="preserve">, </w:t>
            </w:r>
            <w:r w:rsidR="00DD539D">
              <w:rPr>
                <w:rStyle w:val="SubtleReference"/>
              </w:rPr>
              <w:t>Not on My campus</w:t>
            </w:r>
          </w:p>
          <w:p w14:paraId="7B1C57C4" w14:textId="42FD7F8B" w:rsidR="002B59C7" w:rsidRDefault="00445C75" w:rsidP="00445C75">
            <w:r>
              <w:t>Promotes peer education and fundraising to help prevent sexual assault</w:t>
            </w:r>
          </w:p>
        </w:tc>
      </w:tr>
    </w:tbl>
    <w:p w14:paraId="30B225D1" w14:textId="51828D10" w:rsidR="00486277" w:rsidRPr="00CF1A49" w:rsidRDefault="002B59C7" w:rsidP="00486277">
      <w:pPr>
        <w:pStyle w:val="Heading1"/>
      </w:pPr>
      <w:r>
        <w:t>AWARDS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9EC69B3" w14:textId="77777777" w:rsidTr="00094CE9">
        <w:tc>
          <w:tcPr>
            <w:tcW w:w="4680" w:type="dxa"/>
          </w:tcPr>
          <w:p w14:paraId="3C798B97" w14:textId="77777777" w:rsidR="001F4E6D" w:rsidRDefault="00954D66" w:rsidP="00E61A5E">
            <w:pPr>
              <w:pStyle w:val="ListBullet"/>
              <w:contextualSpacing w:val="0"/>
            </w:pPr>
            <w:r>
              <w:t xml:space="preserve">Presidential Service Award </w:t>
            </w:r>
          </w:p>
          <w:p w14:paraId="63AE298C" w14:textId="22475B2C" w:rsidR="00E61A5E" w:rsidRPr="006E1507" w:rsidRDefault="00E61A5E" w:rsidP="00E61A5E">
            <w:pPr>
              <w:pStyle w:val="ListBullet"/>
              <w:contextualSpacing w:val="0"/>
            </w:pPr>
            <w:r>
              <w:t>Accepted into the Freshman Research Initiative</w:t>
            </w:r>
          </w:p>
        </w:tc>
        <w:tc>
          <w:tcPr>
            <w:tcW w:w="4680" w:type="dxa"/>
            <w:tcMar>
              <w:left w:w="360" w:type="dxa"/>
            </w:tcMar>
          </w:tcPr>
          <w:p w14:paraId="5405B48D" w14:textId="37C0C0BD" w:rsidR="001E3120" w:rsidRPr="006E1507" w:rsidRDefault="001E3120" w:rsidP="00DD539D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AAFA437" w14:textId="2517C4F2" w:rsidR="00094CE9" w:rsidRPr="00CF1A49" w:rsidRDefault="00094CE9" w:rsidP="00094CE9">
      <w:pPr>
        <w:pStyle w:val="Heading1"/>
      </w:pPr>
      <w:r>
        <w:t>Skills and 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094CE9" w:rsidRPr="006E1507" w14:paraId="0098CC28" w14:textId="77777777" w:rsidTr="00334F92">
        <w:tc>
          <w:tcPr>
            <w:tcW w:w="4675" w:type="dxa"/>
          </w:tcPr>
          <w:p w14:paraId="3F3BC1D9" w14:textId="4349F84A" w:rsidR="00094CE9" w:rsidRDefault="00094CE9" w:rsidP="00334F92">
            <w:pPr>
              <w:pStyle w:val="ListBullet"/>
              <w:contextualSpacing w:val="0"/>
            </w:pPr>
            <w:r>
              <w:t>Computer Programming (RStudio, Python, LINUX)</w:t>
            </w:r>
          </w:p>
          <w:p w14:paraId="72888303" w14:textId="54C28B41" w:rsidR="00094CE9" w:rsidRPr="006E1507" w:rsidRDefault="00141B58" w:rsidP="00334F92">
            <w:pPr>
              <w:pStyle w:val="ListBullet"/>
              <w:contextualSpacing w:val="0"/>
            </w:pPr>
            <w:r>
              <w:t>Digital Media Production (Adobe Photoshop</w:t>
            </w:r>
            <w:r w:rsidR="00F57A7D">
              <w:t xml:space="preserve">, Adobe </w:t>
            </w:r>
            <w:r>
              <w:t>Animate, Autodesk Maya, etc.)</w:t>
            </w:r>
          </w:p>
          <w:p w14:paraId="7A16FA7B" w14:textId="77777777" w:rsidR="00094CE9" w:rsidRPr="006E1507" w:rsidRDefault="00094CE9" w:rsidP="00334F9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7570B9E7" w14:textId="0B2725AF" w:rsidR="00094CE9" w:rsidRPr="006E1507" w:rsidRDefault="00094CE9" w:rsidP="00D47196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</w:tc>
      </w:tr>
    </w:tbl>
    <w:p w14:paraId="7A98BCE8" w14:textId="7C1617BD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207EF" w14:textId="77777777" w:rsidR="0015252B" w:rsidRDefault="0015252B" w:rsidP="0068194B">
      <w:r>
        <w:separator/>
      </w:r>
    </w:p>
    <w:p w14:paraId="6DC71E48" w14:textId="77777777" w:rsidR="0015252B" w:rsidRDefault="0015252B"/>
    <w:p w14:paraId="0AE1B4C8" w14:textId="77777777" w:rsidR="0015252B" w:rsidRDefault="0015252B"/>
  </w:endnote>
  <w:endnote w:type="continuationSeparator" w:id="0">
    <w:p w14:paraId="4B201866" w14:textId="77777777" w:rsidR="0015252B" w:rsidRDefault="0015252B" w:rsidP="0068194B">
      <w:r>
        <w:continuationSeparator/>
      </w:r>
    </w:p>
    <w:p w14:paraId="2954DD25" w14:textId="77777777" w:rsidR="0015252B" w:rsidRDefault="0015252B"/>
    <w:p w14:paraId="37B490FC" w14:textId="77777777" w:rsidR="0015252B" w:rsidRDefault="00152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C1E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F1477" w14:textId="77777777" w:rsidR="0015252B" w:rsidRDefault="0015252B" w:rsidP="0068194B">
      <w:r>
        <w:separator/>
      </w:r>
    </w:p>
    <w:p w14:paraId="7B20E8F3" w14:textId="77777777" w:rsidR="0015252B" w:rsidRDefault="0015252B"/>
    <w:p w14:paraId="3895BCAC" w14:textId="77777777" w:rsidR="0015252B" w:rsidRDefault="0015252B"/>
  </w:footnote>
  <w:footnote w:type="continuationSeparator" w:id="0">
    <w:p w14:paraId="6E529F72" w14:textId="77777777" w:rsidR="0015252B" w:rsidRDefault="0015252B" w:rsidP="0068194B">
      <w:r>
        <w:continuationSeparator/>
      </w:r>
    </w:p>
    <w:p w14:paraId="72BBD577" w14:textId="77777777" w:rsidR="0015252B" w:rsidRDefault="0015252B"/>
    <w:p w14:paraId="2AF93C94" w14:textId="77777777" w:rsidR="0015252B" w:rsidRDefault="001525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3A6E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7A0F83" wp14:editId="12B1D9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58C84A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3C"/>
    <w:rsid w:val="000001EF"/>
    <w:rsid w:val="00007322"/>
    <w:rsid w:val="00007728"/>
    <w:rsid w:val="00024584"/>
    <w:rsid w:val="00024730"/>
    <w:rsid w:val="00055E95"/>
    <w:rsid w:val="0007021F"/>
    <w:rsid w:val="0009181B"/>
    <w:rsid w:val="00094CE9"/>
    <w:rsid w:val="000B2BA5"/>
    <w:rsid w:val="000F2F8C"/>
    <w:rsid w:val="0010006E"/>
    <w:rsid w:val="001045A8"/>
    <w:rsid w:val="00114A91"/>
    <w:rsid w:val="00141B58"/>
    <w:rsid w:val="001427E1"/>
    <w:rsid w:val="0015252B"/>
    <w:rsid w:val="00163668"/>
    <w:rsid w:val="00171566"/>
    <w:rsid w:val="00174676"/>
    <w:rsid w:val="001755A8"/>
    <w:rsid w:val="00184014"/>
    <w:rsid w:val="00192008"/>
    <w:rsid w:val="001A7DEB"/>
    <w:rsid w:val="001C0E68"/>
    <w:rsid w:val="001C4B6F"/>
    <w:rsid w:val="001D0BF1"/>
    <w:rsid w:val="001E3120"/>
    <w:rsid w:val="001E5BF6"/>
    <w:rsid w:val="001E7E0C"/>
    <w:rsid w:val="001F0BB0"/>
    <w:rsid w:val="001F4E6D"/>
    <w:rsid w:val="001F6140"/>
    <w:rsid w:val="00203573"/>
    <w:rsid w:val="0020597D"/>
    <w:rsid w:val="00212A5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139"/>
    <w:rsid w:val="002B59C7"/>
    <w:rsid w:val="002D23C5"/>
    <w:rsid w:val="002D6137"/>
    <w:rsid w:val="002E7E61"/>
    <w:rsid w:val="002F05E5"/>
    <w:rsid w:val="002F254D"/>
    <w:rsid w:val="002F30E4"/>
    <w:rsid w:val="002F3793"/>
    <w:rsid w:val="00307140"/>
    <w:rsid w:val="00316DFF"/>
    <w:rsid w:val="00317F1B"/>
    <w:rsid w:val="00325B57"/>
    <w:rsid w:val="00336056"/>
    <w:rsid w:val="003544E1"/>
    <w:rsid w:val="00363D86"/>
    <w:rsid w:val="00366398"/>
    <w:rsid w:val="003A0632"/>
    <w:rsid w:val="003A30E5"/>
    <w:rsid w:val="003A6ADF"/>
    <w:rsid w:val="003B115E"/>
    <w:rsid w:val="003B5928"/>
    <w:rsid w:val="003D380F"/>
    <w:rsid w:val="003E160D"/>
    <w:rsid w:val="003F1D5F"/>
    <w:rsid w:val="00405128"/>
    <w:rsid w:val="00406CFF"/>
    <w:rsid w:val="00413FA5"/>
    <w:rsid w:val="00416B25"/>
    <w:rsid w:val="00420592"/>
    <w:rsid w:val="004319E0"/>
    <w:rsid w:val="00437E8C"/>
    <w:rsid w:val="00440225"/>
    <w:rsid w:val="00445C75"/>
    <w:rsid w:val="004635E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338"/>
    <w:rsid w:val="00566A35"/>
    <w:rsid w:val="0056701E"/>
    <w:rsid w:val="005740D7"/>
    <w:rsid w:val="00581AA3"/>
    <w:rsid w:val="005A0F26"/>
    <w:rsid w:val="005A1B10"/>
    <w:rsid w:val="005A6850"/>
    <w:rsid w:val="005B1B1B"/>
    <w:rsid w:val="005B1F5A"/>
    <w:rsid w:val="005C5932"/>
    <w:rsid w:val="005D3CA7"/>
    <w:rsid w:val="005D4CC1"/>
    <w:rsid w:val="005F4B91"/>
    <w:rsid w:val="005F55D2"/>
    <w:rsid w:val="00605325"/>
    <w:rsid w:val="00611559"/>
    <w:rsid w:val="0062312F"/>
    <w:rsid w:val="00625F2C"/>
    <w:rsid w:val="00653957"/>
    <w:rsid w:val="006557FA"/>
    <w:rsid w:val="006618E9"/>
    <w:rsid w:val="00680448"/>
    <w:rsid w:val="0068194B"/>
    <w:rsid w:val="0068795E"/>
    <w:rsid w:val="00692703"/>
    <w:rsid w:val="006A1962"/>
    <w:rsid w:val="006B5D48"/>
    <w:rsid w:val="006B7D7B"/>
    <w:rsid w:val="006C1A5E"/>
    <w:rsid w:val="006E1507"/>
    <w:rsid w:val="00712791"/>
    <w:rsid w:val="00712D8B"/>
    <w:rsid w:val="007273B7"/>
    <w:rsid w:val="00733E0A"/>
    <w:rsid w:val="0074403D"/>
    <w:rsid w:val="00746D44"/>
    <w:rsid w:val="007538DC"/>
    <w:rsid w:val="00757803"/>
    <w:rsid w:val="00765B3C"/>
    <w:rsid w:val="0079206B"/>
    <w:rsid w:val="00796076"/>
    <w:rsid w:val="007C0566"/>
    <w:rsid w:val="007C15A7"/>
    <w:rsid w:val="007C606B"/>
    <w:rsid w:val="007D033A"/>
    <w:rsid w:val="007E30B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763"/>
    <w:rsid w:val="008A6538"/>
    <w:rsid w:val="008C27C3"/>
    <w:rsid w:val="008C7056"/>
    <w:rsid w:val="008D37C1"/>
    <w:rsid w:val="008D5C37"/>
    <w:rsid w:val="008F3B14"/>
    <w:rsid w:val="00901899"/>
    <w:rsid w:val="0090344B"/>
    <w:rsid w:val="00905715"/>
    <w:rsid w:val="0091321E"/>
    <w:rsid w:val="00913946"/>
    <w:rsid w:val="00923C3C"/>
    <w:rsid w:val="0092726B"/>
    <w:rsid w:val="009361BA"/>
    <w:rsid w:val="00943FA2"/>
    <w:rsid w:val="009446A9"/>
    <w:rsid w:val="00944F78"/>
    <w:rsid w:val="009510E7"/>
    <w:rsid w:val="00952C89"/>
    <w:rsid w:val="00954D66"/>
    <w:rsid w:val="009571D8"/>
    <w:rsid w:val="009650EA"/>
    <w:rsid w:val="0097790C"/>
    <w:rsid w:val="0098506E"/>
    <w:rsid w:val="00987EB0"/>
    <w:rsid w:val="009A44CE"/>
    <w:rsid w:val="009C4DFC"/>
    <w:rsid w:val="009C5D51"/>
    <w:rsid w:val="009D44F8"/>
    <w:rsid w:val="009E3160"/>
    <w:rsid w:val="009F220C"/>
    <w:rsid w:val="009F3B05"/>
    <w:rsid w:val="009F4931"/>
    <w:rsid w:val="00A14534"/>
    <w:rsid w:val="00A16012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F2D"/>
    <w:rsid w:val="00A93A5D"/>
    <w:rsid w:val="00AB32F8"/>
    <w:rsid w:val="00AB610B"/>
    <w:rsid w:val="00AC76E5"/>
    <w:rsid w:val="00AD360E"/>
    <w:rsid w:val="00AD40FB"/>
    <w:rsid w:val="00AD782D"/>
    <w:rsid w:val="00AE7650"/>
    <w:rsid w:val="00B01A9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4DE1"/>
    <w:rsid w:val="00BD431F"/>
    <w:rsid w:val="00BE423E"/>
    <w:rsid w:val="00BF61AC"/>
    <w:rsid w:val="00C04CE7"/>
    <w:rsid w:val="00C2798B"/>
    <w:rsid w:val="00C47FA6"/>
    <w:rsid w:val="00C57FC6"/>
    <w:rsid w:val="00C66A7D"/>
    <w:rsid w:val="00C779DA"/>
    <w:rsid w:val="00C814F7"/>
    <w:rsid w:val="00CA4B4D"/>
    <w:rsid w:val="00CB35C3"/>
    <w:rsid w:val="00CB3E2D"/>
    <w:rsid w:val="00CD323D"/>
    <w:rsid w:val="00CE4030"/>
    <w:rsid w:val="00CE64B3"/>
    <w:rsid w:val="00CF1A49"/>
    <w:rsid w:val="00CF258D"/>
    <w:rsid w:val="00D032ED"/>
    <w:rsid w:val="00D0630C"/>
    <w:rsid w:val="00D14997"/>
    <w:rsid w:val="00D243A9"/>
    <w:rsid w:val="00D305E5"/>
    <w:rsid w:val="00D37CD3"/>
    <w:rsid w:val="00D47196"/>
    <w:rsid w:val="00D64BE0"/>
    <w:rsid w:val="00D66A52"/>
    <w:rsid w:val="00D66EFA"/>
    <w:rsid w:val="00D72A2D"/>
    <w:rsid w:val="00D75336"/>
    <w:rsid w:val="00D9521A"/>
    <w:rsid w:val="00DA3914"/>
    <w:rsid w:val="00DA59AA"/>
    <w:rsid w:val="00DB6915"/>
    <w:rsid w:val="00DB7E1E"/>
    <w:rsid w:val="00DC1B78"/>
    <w:rsid w:val="00DC23A6"/>
    <w:rsid w:val="00DC2A2F"/>
    <w:rsid w:val="00DC600B"/>
    <w:rsid w:val="00DD0BE9"/>
    <w:rsid w:val="00DD539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A5E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0258"/>
    <w:rsid w:val="00F11FC7"/>
    <w:rsid w:val="00F130DD"/>
    <w:rsid w:val="00F24884"/>
    <w:rsid w:val="00F476C4"/>
    <w:rsid w:val="00F57A7D"/>
    <w:rsid w:val="00F61DF9"/>
    <w:rsid w:val="00F81960"/>
    <w:rsid w:val="00F856F6"/>
    <w:rsid w:val="00F8769D"/>
    <w:rsid w:val="00F90162"/>
    <w:rsid w:val="00F90DBB"/>
    <w:rsid w:val="00F9350C"/>
    <w:rsid w:val="00F94EB5"/>
    <w:rsid w:val="00F9624D"/>
    <w:rsid w:val="00FB0D14"/>
    <w:rsid w:val="00FB31C1"/>
    <w:rsid w:val="00FB58F2"/>
    <w:rsid w:val="00FC4BED"/>
    <w:rsid w:val="00FC6AEA"/>
    <w:rsid w:val="00FD3D13"/>
    <w:rsid w:val="00FE55A2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B7CD6C"/>
  <w15:chartTrackingRefBased/>
  <w15:docId w15:val="{62245CE9-A880-4D36-B772-89FD15FA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e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A882F29E034F0DBB5AC79E6A652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D095-50EB-4103-9F66-41F0B117482E}"/>
      </w:docPartPr>
      <w:docPartBody>
        <w:p w:rsidR="009F57E2" w:rsidRDefault="00ED32A1">
          <w:pPr>
            <w:pStyle w:val="5DA882F29E034F0DBB5AC79E6A65256A"/>
          </w:pPr>
          <w:r w:rsidRPr="00CF1A49">
            <w:t>·</w:t>
          </w:r>
        </w:p>
      </w:docPartBody>
    </w:docPart>
    <w:docPart>
      <w:docPartPr>
        <w:name w:val="8ADDC338D77F4A66964078693E578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21B-9E7F-4804-9427-4297AE5E599E}"/>
      </w:docPartPr>
      <w:docPartBody>
        <w:p w:rsidR="009F57E2" w:rsidRDefault="00ED32A1">
          <w:pPr>
            <w:pStyle w:val="8ADDC338D77F4A66964078693E578CBB"/>
          </w:pPr>
          <w:r w:rsidRPr="00CF1A49">
            <w:t>·</w:t>
          </w:r>
        </w:p>
      </w:docPartBody>
    </w:docPart>
    <w:docPart>
      <w:docPartPr>
        <w:name w:val="D371F97527D8436DB4908839EDDD3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31B07-E80D-447C-85B3-576BFC0BAE62}"/>
      </w:docPartPr>
      <w:docPartBody>
        <w:p w:rsidR="009F57E2" w:rsidRDefault="00ED32A1">
          <w:pPr>
            <w:pStyle w:val="D371F97527D8436DB4908839EDDD3A26"/>
          </w:pPr>
          <w:r w:rsidRPr="00CF1A49">
            <w:t>LinkedIn Profile</w:t>
          </w:r>
        </w:p>
      </w:docPartBody>
    </w:docPart>
    <w:docPart>
      <w:docPartPr>
        <w:name w:val="942D3EAA759A49A4B16F346D55C00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72AF-C0DB-4709-9DD7-A9979E041EB0}"/>
      </w:docPartPr>
      <w:docPartBody>
        <w:p w:rsidR="009F57E2" w:rsidRDefault="00ED32A1">
          <w:pPr>
            <w:pStyle w:val="942D3EAA759A49A4B16F346D55C00977"/>
          </w:pPr>
          <w:r w:rsidRPr="00CF1A49">
            <w:t>·</w:t>
          </w:r>
        </w:p>
      </w:docPartBody>
    </w:docPart>
    <w:docPart>
      <w:docPartPr>
        <w:name w:val="C1BBDA56D6D244638380B2B1D929D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A3C5-57DE-4209-8570-5C152FC9A6D1}"/>
      </w:docPartPr>
      <w:docPartBody>
        <w:p w:rsidR="009F57E2" w:rsidRDefault="00ED32A1">
          <w:pPr>
            <w:pStyle w:val="C1BBDA56D6D244638380B2B1D929DD8B"/>
          </w:pPr>
          <w:r w:rsidRPr="00CF1A49">
            <w:t>Twitter/Blog/Portfolio</w:t>
          </w:r>
        </w:p>
      </w:docPartBody>
    </w:docPart>
    <w:docPart>
      <w:docPartPr>
        <w:name w:val="42F0A47675774A51870CD52F30526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CCB5-2EEF-471A-9CCC-DBCF1040974D}"/>
      </w:docPartPr>
      <w:docPartBody>
        <w:p w:rsidR="009F57E2" w:rsidRDefault="00ED32A1">
          <w:pPr>
            <w:pStyle w:val="42F0A47675774A51870CD52F3052629F"/>
          </w:pPr>
          <w:r w:rsidRPr="00CF1A49">
            <w:t>Education</w:t>
          </w:r>
        </w:p>
      </w:docPartBody>
    </w:docPart>
    <w:docPart>
      <w:docPartPr>
        <w:name w:val="F09F0A06F7024D02939230989C87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F5E8B-FF48-4B3B-BA11-D8E2C6784E46}"/>
      </w:docPartPr>
      <w:docPartBody>
        <w:p w:rsidR="009F57E2" w:rsidRDefault="000D71EE" w:rsidP="000D71EE">
          <w:pPr>
            <w:pStyle w:val="F09F0A06F7024D02939230989C87274E"/>
          </w:pPr>
          <w:r w:rsidRPr="00CF1A49">
            <w:t>Experience</w:t>
          </w:r>
        </w:p>
      </w:docPartBody>
    </w:docPart>
    <w:docPart>
      <w:docPartPr>
        <w:name w:val="53192E3D4F324D62805C1957BEBD9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D2743-6037-4EE1-935C-0F6E8B6A985D}"/>
      </w:docPartPr>
      <w:docPartBody>
        <w:p w:rsidR="009D4E12" w:rsidRDefault="00344B34" w:rsidP="00344B34">
          <w:pPr>
            <w:pStyle w:val="53192E3D4F324D62805C1957BEBD963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EE"/>
    <w:rsid w:val="000D71EE"/>
    <w:rsid w:val="00230A0E"/>
    <w:rsid w:val="002A7987"/>
    <w:rsid w:val="002C5770"/>
    <w:rsid w:val="00344B34"/>
    <w:rsid w:val="00572D87"/>
    <w:rsid w:val="009D4E12"/>
    <w:rsid w:val="009F57E2"/>
    <w:rsid w:val="00C904BF"/>
    <w:rsid w:val="00E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A882F29E034F0DBB5AC79E6A65256A">
    <w:name w:val="5DA882F29E034F0DBB5AC79E6A65256A"/>
  </w:style>
  <w:style w:type="paragraph" w:customStyle="1" w:styleId="8ADDC338D77F4A66964078693E578CBB">
    <w:name w:val="8ADDC338D77F4A66964078693E578CBB"/>
  </w:style>
  <w:style w:type="paragraph" w:customStyle="1" w:styleId="D371F97527D8436DB4908839EDDD3A26">
    <w:name w:val="D371F97527D8436DB4908839EDDD3A26"/>
  </w:style>
  <w:style w:type="paragraph" w:customStyle="1" w:styleId="942D3EAA759A49A4B16F346D55C00977">
    <w:name w:val="942D3EAA759A49A4B16F346D55C00977"/>
  </w:style>
  <w:style w:type="paragraph" w:customStyle="1" w:styleId="C1BBDA56D6D244638380B2B1D929DD8B">
    <w:name w:val="C1BBDA56D6D244638380B2B1D929DD8B"/>
  </w:style>
  <w:style w:type="character" w:styleId="SubtleReference">
    <w:name w:val="Subtle Reference"/>
    <w:basedOn w:val="DefaultParagraphFont"/>
    <w:uiPriority w:val="10"/>
    <w:qFormat/>
    <w:rsid w:val="00572D87"/>
    <w:rPr>
      <w:b/>
      <w:caps w:val="0"/>
      <w:smallCaps/>
      <w:color w:val="595959" w:themeColor="text1" w:themeTint="A6"/>
    </w:rPr>
  </w:style>
  <w:style w:type="paragraph" w:customStyle="1" w:styleId="42F0A47675774A51870CD52F3052629F">
    <w:name w:val="42F0A47675774A51870CD52F3052629F"/>
  </w:style>
  <w:style w:type="paragraph" w:customStyle="1" w:styleId="F09F0A06F7024D02939230989C87274E">
    <w:name w:val="F09F0A06F7024D02939230989C87274E"/>
    <w:rsid w:val="000D71EE"/>
  </w:style>
  <w:style w:type="paragraph" w:customStyle="1" w:styleId="53192E3D4F324D62805C1957BEBD9636">
    <w:name w:val="53192E3D4F324D62805C1957BEBD9636"/>
    <w:rsid w:val="00344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6028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 Evans</dc:creator>
  <cp:keywords/>
  <dc:description/>
  <cp:lastModifiedBy>Kiley Evans</cp:lastModifiedBy>
  <cp:revision>65</cp:revision>
  <dcterms:created xsi:type="dcterms:W3CDTF">2018-11-01T20:43:00Z</dcterms:created>
  <dcterms:modified xsi:type="dcterms:W3CDTF">2020-12-07T19:18:00Z</dcterms:modified>
  <cp:category/>
</cp:coreProperties>
</file>